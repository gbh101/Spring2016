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95" w:rsidRPr="00512597" w:rsidRDefault="00FF3895" w:rsidP="004745E4">
      <w:pPr>
        <w:pStyle w:val="WPNormal"/>
        <w:jc w:val="center"/>
        <w:outlineLvl w:val="0"/>
        <w:rPr>
          <w:rFonts w:ascii="Arial" w:hAnsi="Arial"/>
          <w:b/>
          <w:sz w:val="28"/>
          <w:szCs w:val="28"/>
        </w:rPr>
      </w:pPr>
      <w:r w:rsidRPr="00512597">
        <w:rPr>
          <w:rFonts w:ascii="Arial" w:hAnsi="Arial"/>
          <w:b/>
          <w:sz w:val="28"/>
          <w:szCs w:val="28"/>
        </w:rPr>
        <w:t>DigiPen Institute of Technology</w:t>
      </w:r>
    </w:p>
    <w:p w:rsidR="00FF3895" w:rsidRPr="00512597" w:rsidRDefault="00FF3895" w:rsidP="004745E4">
      <w:pPr>
        <w:pStyle w:val="WPNormal"/>
        <w:jc w:val="center"/>
        <w:rPr>
          <w:rFonts w:ascii="Arial" w:hAnsi="Arial"/>
          <w:b/>
          <w:sz w:val="36"/>
          <w:szCs w:val="36"/>
        </w:rPr>
      </w:pPr>
      <w:r w:rsidRPr="00512597">
        <w:rPr>
          <w:rFonts w:ascii="Arial" w:hAnsi="Arial"/>
          <w:b/>
          <w:sz w:val="36"/>
          <w:szCs w:val="36"/>
        </w:rPr>
        <w:t>ART310: Architectural Spaces, and Design</w:t>
      </w:r>
    </w:p>
    <w:p w:rsidR="00FF3895" w:rsidRPr="00512597" w:rsidRDefault="00FF3895" w:rsidP="004745E4">
      <w:pPr>
        <w:jc w:val="center"/>
        <w:rPr>
          <w:b/>
          <w:sz w:val="16"/>
          <w:szCs w:val="16"/>
        </w:rPr>
      </w:pPr>
    </w:p>
    <w:p w:rsidR="00FF3895" w:rsidRPr="00512597" w:rsidRDefault="00FF3895" w:rsidP="004745E4">
      <w:pPr>
        <w:jc w:val="center"/>
        <w:rPr>
          <w:rFonts w:ascii="Arial" w:hAnsi="Arial" w:cs="Arial"/>
          <w:b/>
          <w:sz w:val="36"/>
          <w:szCs w:val="36"/>
        </w:rPr>
      </w:pPr>
      <w:r w:rsidRPr="00512597">
        <w:rPr>
          <w:rFonts w:ascii="Arial" w:hAnsi="Arial" w:cs="Arial"/>
          <w:b/>
          <w:sz w:val="36"/>
          <w:szCs w:val="36"/>
        </w:rPr>
        <w:t>Discussion Sheet; Individual</w:t>
      </w:r>
    </w:p>
    <w:p w:rsidR="00FF3895" w:rsidRDefault="00FF3895" w:rsidP="004745E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Egyptian, Ancient Near Eastern, and Pre-Columbian</w:t>
      </w:r>
      <w:r w:rsidRPr="00580F24">
        <w:rPr>
          <w:rFonts w:ascii="Arial" w:hAnsi="Arial" w:cs="Arial"/>
          <w:b/>
          <w:sz w:val="28"/>
          <w:szCs w:val="28"/>
        </w:rPr>
        <w:t xml:space="preserve"> Architecture</w:t>
      </w:r>
    </w:p>
    <w:p w:rsidR="00FF3895" w:rsidRPr="00512597" w:rsidRDefault="00FF3895" w:rsidP="004745E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Tuesday, January 12</w:t>
      </w:r>
      <w:r w:rsidRPr="00E7270B">
        <w:rPr>
          <w:rFonts w:ascii="Arial" w:hAnsi="Arial" w:cs="Arial"/>
          <w:b/>
          <w:sz w:val="36"/>
          <w:szCs w:val="36"/>
          <w:u w:val="single"/>
          <w:vertAlign w:val="superscript"/>
        </w:rPr>
        <w:t>th</w:t>
      </w:r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12597">
        <w:rPr>
          <w:rFonts w:ascii="Arial" w:hAnsi="Arial" w:cs="Arial"/>
          <w:b/>
          <w:sz w:val="36"/>
          <w:szCs w:val="36"/>
        </w:rPr>
        <w:t>:</w:t>
      </w:r>
    </w:p>
    <w:p w:rsidR="00FF3895" w:rsidRPr="005A429B" w:rsidRDefault="00FF3895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King Tut’s Tomb OR The Sphinx</w:t>
      </w:r>
    </w:p>
    <w:p w:rsidR="00FF3895" w:rsidRDefault="00FF3895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Great Pyramids of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sz w:val="28"/>
              <w:szCs w:val="28"/>
            </w:rPr>
            <w:t>Giza</w:t>
          </w:r>
        </w:smartTag>
      </w:smartTag>
    </w:p>
    <w:p w:rsidR="00FF3895" w:rsidRDefault="00FF3895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Library OR Lighthouse 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sz w:val="28"/>
              <w:szCs w:val="28"/>
            </w:rPr>
            <w:t>Alexandria</w:t>
          </w:r>
        </w:smartTag>
      </w:smartTag>
    </w:p>
    <w:p w:rsidR="00FF3895" w:rsidRDefault="00FF3895" w:rsidP="004745E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Pyramid of the Sun at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sz w:val="28"/>
              <w:szCs w:val="28"/>
            </w:rPr>
            <w:t>Teotihuacan</w:t>
          </w:r>
        </w:smartTag>
      </w:smartTag>
    </w:p>
    <w:p w:rsidR="00FF3895" w:rsidRDefault="00FF3895" w:rsidP="00023F12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sz w:val="28"/>
              <w:szCs w:val="28"/>
            </w:rPr>
            <w:t>Machu Picchu</w:t>
          </w:r>
        </w:smartTag>
      </w:smartTag>
    </w:p>
    <w:p w:rsidR="00FF3895" w:rsidRPr="006731CA" w:rsidRDefault="00FF3895" w:rsidP="004745E4">
      <w:pPr>
        <w:jc w:val="center"/>
        <w:rPr>
          <w:rFonts w:ascii="Arial" w:hAnsi="Arial" w:cs="Arial"/>
          <w:b/>
          <w:sz w:val="16"/>
          <w:szCs w:val="16"/>
        </w:rPr>
      </w:pPr>
    </w:p>
    <w:p w:rsidR="00FF3895" w:rsidRDefault="00FF3895" w:rsidP="006731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Name</w:t>
      </w:r>
    </w:p>
    <w:p w:rsidR="00FF3895" w:rsidRPr="006731CA" w:rsidRDefault="00FF3895" w:rsidP="006731CA">
      <w:pPr>
        <w:jc w:val="center"/>
        <w:rPr>
          <w:rFonts w:ascii="Arial" w:hAnsi="Arial" w:cs="Arial"/>
          <w:b/>
          <w:sz w:val="16"/>
          <w:szCs w:val="16"/>
        </w:rPr>
      </w:pPr>
    </w:p>
    <w:p w:rsidR="00FF3895" w:rsidRDefault="00FF3895" w:rsidP="006731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Members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Representative</w:t>
      </w: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</w:p>
    <w:p w:rsidR="00FF3895" w:rsidRDefault="00FF3895" w:rsidP="000D795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</w:t>
      </w:r>
    </w:p>
    <w:p w:rsidR="00FF3895" w:rsidRDefault="00FF3895" w:rsidP="0051259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FF3895" w:rsidRDefault="00FF3895" w:rsidP="00512597">
      <w:pPr>
        <w:rPr>
          <w:rFonts w:ascii="Arial" w:hAnsi="Arial" w:cs="Arial"/>
          <w:b/>
          <w:sz w:val="28"/>
          <w:szCs w:val="28"/>
        </w:rPr>
      </w:pPr>
    </w:p>
    <w:p w:rsidR="00FF3895" w:rsidRPr="00E7270B" w:rsidRDefault="00FF3895" w:rsidP="006731CA">
      <w:pPr>
        <w:jc w:val="center"/>
        <w:rPr>
          <w:rFonts w:ascii="Arial" w:hAnsi="Arial" w:cs="Arial"/>
          <w:b/>
          <w:sz w:val="24"/>
          <w:szCs w:val="24"/>
        </w:rPr>
      </w:pPr>
      <w:r w:rsidRPr="00E7270B">
        <w:rPr>
          <w:rFonts w:ascii="Arial" w:hAnsi="Arial" w:cs="Arial"/>
          <w:b/>
          <w:sz w:val="24"/>
          <w:szCs w:val="24"/>
        </w:rPr>
        <w:t>King Tut’s Tomb OR The Sphinx</w:t>
      </w:r>
    </w:p>
    <w:p w:rsidR="00FF3895" w:rsidRDefault="00FF3895" w:rsidP="006731CA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FF3895" w:rsidRPr="004132CD" w:rsidRDefault="00FF3895" w:rsidP="006731CA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6731CA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6731CA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6731CA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6731CA" w:rsidRDefault="00FF3895" w:rsidP="00023F12">
      <w:pPr>
        <w:rPr>
          <w:rFonts w:ascii="Arial" w:hAnsi="Arial" w:cs="Arial"/>
          <w:b/>
          <w:sz w:val="16"/>
          <w:szCs w:val="16"/>
        </w:rPr>
      </w:pPr>
    </w:p>
    <w:p w:rsidR="00FF3895" w:rsidRPr="00E7270B" w:rsidRDefault="00FF3895" w:rsidP="00081487">
      <w:pPr>
        <w:jc w:val="center"/>
        <w:rPr>
          <w:rFonts w:ascii="Arial" w:hAnsi="Arial" w:cs="Arial"/>
          <w:b/>
          <w:sz w:val="24"/>
          <w:szCs w:val="24"/>
        </w:rPr>
      </w:pPr>
      <w:r w:rsidRPr="00E7270B">
        <w:rPr>
          <w:rFonts w:ascii="Arial" w:hAnsi="Arial" w:cs="Arial"/>
          <w:b/>
          <w:sz w:val="24"/>
          <w:szCs w:val="24"/>
        </w:rPr>
        <w:t xml:space="preserve">The Great Pyramids of </w:t>
      </w:r>
      <w:smartTag w:uri="urn:schemas-microsoft-com:office:smarttags" w:element="place">
        <w:smartTag w:uri="urn:schemas-microsoft-com:office:smarttags" w:element="City">
          <w:r w:rsidRPr="00E7270B">
            <w:rPr>
              <w:rFonts w:ascii="Arial" w:hAnsi="Arial" w:cs="Arial"/>
              <w:b/>
              <w:sz w:val="24"/>
              <w:szCs w:val="24"/>
            </w:rPr>
            <w:t>Giza</w:t>
          </w:r>
        </w:smartTag>
      </w:smartTag>
    </w:p>
    <w:p w:rsidR="00FF3895" w:rsidRPr="006731CA" w:rsidRDefault="00FF3895" w:rsidP="005A429B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A429B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FF3895" w:rsidRPr="004132CD" w:rsidRDefault="00FF3895" w:rsidP="005A429B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A429B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A429B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A429B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6731CA" w:rsidRDefault="00FF3895" w:rsidP="006731CA">
      <w:pPr>
        <w:jc w:val="center"/>
        <w:rPr>
          <w:rFonts w:ascii="Arial" w:hAnsi="Arial" w:cs="Arial"/>
          <w:b/>
          <w:sz w:val="16"/>
          <w:szCs w:val="16"/>
        </w:rPr>
      </w:pPr>
    </w:p>
    <w:p w:rsidR="00FF3895" w:rsidRPr="00E7270B" w:rsidRDefault="00FF3895" w:rsidP="00512597">
      <w:pPr>
        <w:jc w:val="center"/>
        <w:rPr>
          <w:rFonts w:ascii="Arial" w:hAnsi="Arial" w:cs="Arial"/>
          <w:b/>
          <w:sz w:val="24"/>
          <w:szCs w:val="24"/>
        </w:rPr>
      </w:pPr>
      <w:r w:rsidRPr="00E7270B">
        <w:rPr>
          <w:rFonts w:ascii="Arial" w:hAnsi="Arial" w:cs="Arial"/>
          <w:b/>
          <w:sz w:val="24"/>
          <w:szCs w:val="24"/>
        </w:rPr>
        <w:t xml:space="preserve">Library OR Lighthouse at </w:t>
      </w:r>
      <w:smartTag w:uri="urn:schemas-microsoft-com:office:smarttags" w:element="place">
        <w:smartTag w:uri="urn:schemas-microsoft-com:office:smarttags" w:element="City">
          <w:r w:rsidRPr="00E7270B">
            <w:rPr>
              <w:rFonts w:ascii="Arial" w:hAnsi="Arial" w:cs="Arial"/>
              <w:b/>
              <w:sz w:val="24"/>
              <w:szCs w:val="24"/>
            </w:rPr>
            <w:t>Alexandria</w:t>
          </w:r>
        </w:smartTag>
      </w:smartTag>
    </w:p>
    <w:p w:rsidR="00FF3895" w:rsidRPr="006731CA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Default="00FF3895" w:rsidP="005A429B">
      <w:pPr>
        <w:rPr>
          <w:rFonts w:ascii="Arial" w:hAnsi="Arial" w:cs="Arial"/>
          <w:b/>
          <w:sz w:val="28"/>
          <w:szCs w:val="28"/>
        </w:rPr>
      </w:pPr>
    </w:p>
    <w:p w:rsidR="00FF3895" w:rsidRPr="00E7270B" w:rsidRDefault="00FF3895" w:rsidP="00512597">
      <w:pPr>
        <w:jc w:val="center"/>
        <w:rPr>
          <w:rFonts w:ascii="Arial" w:hAnsi="Arial" w:cs="Arial"/>
          <w:b/>
          <w:sz w:val="24"/>
          <w:szCs w:val="24"/>
        </w:rPr>
      </w:pPr>
      <w:r w:rsidRPr="00E7270B">
        <w:rPr>
          <w:rFonts w:ascii="Arial" w:hAnsi="Arial" w:cs="Arial"/>
          <w:b/>
          <w:sz w:val="24"/>
          <w:szCs w:val="24"/>
        </w:rPr>
        <w:t xml:space="preserve">Pyramid of the Sun at </w:t>
      </w:r>
      <w:smartTag w:uri="urn:schemas-microsoft-com:office:smarttags" w:element="City">
        <w:smartTag w:uri="urn:schemas-microsoft-com:office:smarttags" w:element="place">
          <w:r w:rsidRPr="00E7270B">
            <w:rPr>
              <w:rFonts w:ascii="Arial" w:hAnsi="Arial" w:cs="Arial"/>
              <w:b/>
              <w:sz w:val="24"/>
              <w:szCs w:val="24"/>
            </w:rPr>
            <w:t>Teotihuacan</w:t>
          </w:r>
        </w:smartTag>
      </w:smartTag>
    </w:p>
    <w:p w:rsidR="00FF3895" w:rsidRPr="006731CA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12597">
      <w:pPr>
        <w:jc w:val="center"/>
        <w:rPr>
          <w:rFonts w:ascii="Arial" w:hAnsi="Arial" w:cs="Arial"/>
          <w:b/>
          <w:sz w:val="28"/>
          <w:szCs w:val="28"/>
        </w:rPr>
      </w:pPr>
    </w:p>
    <w:p w:rsidR="00FF3895" w:rsidRPr="00E7270B" w:rsidRDefault="00FF3895" w:rsidP="00512597">
      <w:pPr>
        <w:jc w:val="center"/>
        <w:rPr>
          <w:rFonts w:ascii="Arial" w:hAnsi="Arial" w:cs="Arial"/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E7270B">
            <w:rPr>
              <w:rFonts w:ascii="Arial" w:hAnsi="Arial" w:cs="Arial"/>
              <w:b/>
              <w:sz w:val="24"/>
              <w:szCs w:val="24"/>
            </w:rPr>
            <w:t>Machu Picchu</w:t>
          </w:r>
        </w:smartTag>
      </w:smartTag>
    </w:p>
    <w:p w:rsidR="00FF3895" w:rsidRPr="006731CA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pBdr>
          <w:bottom w:val="single" w:sz="12" w:space="1" w:color="auto"/>
        </w:pBdr>
        <w:rPr>
          <w:rFonts w:ascii="Arial" w:hAnsi="Arial" w:cs="Arial"/>
          <w:b/>
          <w:sz w:val="16"/>
          <w:szCs w:val="16"/>
        </w:rPr>
      </w:pPr>
    </w:p>
    <w:p w:rsidR="00FF3895" w:rsidRPr="004132CD" w:rsidRDefault="00FF3895" w:rsidP="00512597">
      <w:pPr>
        <w:rPr>
          <w:rFonts w:ascii="Arial" w:hAnsi="Arial" w:cs="Arial"/>
          <w:b/>
          <w:sz w:val="16"/>
          <w:szCs w:val="16"/>
        </w:rPr>
      </w:pPr>
    </w:p>
    <w:p w:rsidR="00FF3895" w:rsidRPr="00C42D66" w:rsidRDefault="00FF3895" w:rsidP="005A429B">
      <w:pPr>
        <w:rPr>
          <w:rFonts w:ascii="Arial" w:hAnsi="Arial" w:cs="Arial"/>
          <w:b/>
          <w:sz w:val="28"/>
          <w:szCs w:val="28"/>
        </w:rPr>
      </w:pPr>
    </w:p>
    <w:sectPr w:rsidR="00FF3895" w:rsidRPr="00C42D66" w:rsidSect="00E7270B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45E4"/>
    <w:rsid w:val="00000391"/>
    <w:rsid w:val="00023F12"/>
    <w:rsid w:val="00073DF3"/>
    <w:rsid w:val="00081487"/>
    <w:rsid w:val="000D7952"/>
    <w:rsid w:val="00236AE3"/>
    <w:rsid w:val="00236B6D"/>
    <w:rsid w:val="00267450"/>
    <w:rsid w:val="00286289"/>
    <w:rsid w:val="00363DCC"/>
    <w:rsid w:val="004132CD"/>
    <w:rsid w:val="00413641"/>
    <w:rsid w:val="004745E4"/>
    <w:rsid w:val="00477EE6"/>
    <w:rsid w:val="00512597"/>
    <w:rsid w:val="005240C3"/>
    <w:rsid w:val="00580F24"/>
    <w:rsid w:val="005A429B"/>
    <w:rsid w:val="0063106D"/>
    <w:rsid w:val="006731CA"/>
    <w:rsid w:val="00703FBB"/>
    <w:rsid w:val="008174FE"/>
    <w:rsid w:val="008A490B"/>
    <w:rsid w:val="009159A9"/>
    <w:rsid w:val="00AD202C"/>
    <w:rsid w:val="00AD7EF9"/>
    <w:rsid w:val="00C42D66"/>
    <w:rsid w:val="00C828BC"/>
    <w:rsid w:val="00CA22C3"/>
    <w:rsid w:val="00CA2331"/>
    <w:rsid w:val="00D822BF"/>
    <w:rsid w:val="00E41219"/>
    <w:rsid w:val="00E44637"/>
    <w:rsid w:val="00E7270B"/>
    <w:rsid w:val="00F23B76"/>
    <w:rsid w:val="00FC32B6"/>
    <w:rsid w:val="00FF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C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4745E4"/>
    <w:pPr>
      <w:suppressAutoHyphens/>
      <w:spacing w:after="0" w:line="240" w:lineRule="auto"/>
    </w:pPr>
    <w:rPr>
      <w:rFonts w:ascii="Monaco" w:eastAsia="Times New Roman" w:hAnsi="Monaco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136</Words>
  <Characters>780</Characters>
  <Application>Microsoft Office Outlook</Application>
  <DocSecurity>0</DocSecurity>
  <Lines>0</Lines>
  <Paragraphs>0</Paragraphs>
  <ScaleCrop>false</ScaleCrop>
  <Company>DigiPen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subject/>
  <dc:creator>Jazno Francoeur</dc:creator>
  <cp:keywords/>
  <dc:description/>
  <cp:lastModifiedBy>Lisa </cp:lastModifiedBy>
  <cp:revision>3</cp:revision>
  <dcterms:created xsi:type="dcterms:W3CDTF">2016-01-05T20:01:00Z</dcterms:created>
  <dcterms:modified xsi:type="dcterms:W3CDTF">2016-01-05T20:03:00Z</dcterms:modified>
</cp:coreProperties>
</file>